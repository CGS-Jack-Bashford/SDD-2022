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E288" w14:textId="1DCE03AA" w:rsidR="002847DA" w:rsidRPr="00943D35" w:rsidRDefault="00407A80" w:rsidP="00407A80">
      <w:pPr>
        <w:rPr>
          <w:rFonts w:asciiTheme="majorHAnsi" w:hAnsiTheme="majorHAnsi"/>
          <w:color w:val="3B4455" w:themeColor="accent1"/>
          <w:sz w:val="80"/>
          <w:szCs w:val="80"/>
        </w:rPr>
      </w:pPr>
      <w:r w:rsidRPr="00943D35">
        <w:rPr>
          <w:rFonts w:asciiTheme="majorHAnsi" w:hAnsiTheme="majorHAnsi"/>
          <w:color w:val="3B4455" w:themeColor="accent1"/>
          <w:sz w:val="80"/>
          <w:szCs w:val="80"/>
        </w:rPr>
        <w:t>Maze Game</w:t>
      </w:r>
    </w:p>
    <w:p w14:paraId="395889A2" w14:textId="6C656F68" w:rsidR="00407A80" w:rsidRPr="00943D35" w:rsidRDefault="00943D35" w:rsidP="00407A80">
      <w:pPr>
        <w:rPr>
          <w:rFonts w:asciiTheme="majorHAnsi" w:hAnsiTheme="majorHAnsi"/>
          <w:color w:val="3B4455" w:themeColor="accent1"/>
          <w:sz w:val="80"/>
          <w:szCs w:val="80"/>
        </w:rPr>
      </w:pPr>
      <w:r w:rsidRPr="0087586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902B52" wp14:editId="0A6FD043">
                <wp:simplePos x="0" y="0"/>
                <wp:positionH relativeFrom="margin">
                  <wp:align>left</wp:align>
                </wp:positionH>
                <wp:positionV relativeFrom="paragraph">
                  <wp:posOffset>1026160</wp:posOffset>
                </wp:positionV>
                <wp:extent cx="6521450" cy="6762750"/>
                <wp:effectExtent l="0" t="0" r="0" b="0"/>
                <wp:wrapTopAndBottom/>
                <wp:docPr id="21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0" cy="6762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049" y="221"/>
                              </a:moveTo>
                              <a:lnTo>
                                <a:pt x="185" y="12839"/>
                              </a:lnTo>
                              <a:cubicBezTo>
                                <a:pt x="212" y="12983"/>
                                <a:pt x="243" y="13123"/>
                                <a:pt x="275" y="13263"/>
                              </a:cubicBezTo>
                              <a:lnTo>
                                <a:pt x="13072" y="225"/>
                              </a:lnTo>
                              <a:cubicBezTo>
                                <a:pt x="13063" y="225"/>
                                <a:pt x="13058" y="225"/>
                                <a:pt x="13049" y="221"/>
                              </a:cubicBezTo>
                              <a:close/>
                              <a:moveTo>
                                <a:pt x="14603" y="671"/>
                              </a:moveTo>
                              <a:lnTo>
                                <a:pt x="612" y="14424"/>
                              </a:lnTo>
                              <a:cubicBezTo>
                                <a:pt x="657" y="14546"/>
                                <a:pt x="702" y="14667"/>
                                <a:pt x="752" y="14789"/>
                              </a:cubicBezTo>
                              <a:lnTo>
                                <a:pt x="14630" y="680"/>
                              </a:lnTo>
                              <a:cubicBezTo>
                                <a:pt x="14621" y="680"/>
                                <a:pt x="14612" y="675"/>
                                <a:pt x="14603" y="671"/>
                              </a:cubicBezTo>
                              <a:close/>
                              <a:moveTo>
                                <a:pt x="15976" y="1297"/>
                              </a:moveTo>
                              <a:lnTo>
                                <a:pt x="1225" y="15824"/>
                              </a:lnTo>
                              <a:cubicBezTo>
                                <a:pt x="1279" y="15932"/>
                                <a:pt x="1337" y="16036"/>
                                <a:pt x="1396" y="16139"/>
                              </a:cubicBezTo>
                              <a:lnTo>
                                <a:pt x="16008" y="1310"/>
                              </a:lnTo>
                              <a:cubicBezTo>
                                <a:pt x="15998" y="1310"/>
                                <a:pt x="15985" y="1301"/>
                                <a:pt x="15976" y="1297"/>
                              </a:cubicBezTo>
                              <a:close/>
                              <a:moveTo>
                                <a:pt x="9136" y="122"/>
                              </a:moveTo>
                              <a:lnTo>
                                <a:pt x="176" y="8846"/>
                              </a:lnTo>
                              <a:cubicBezTo>
                                <a:pt x="140" y="9044"/>
                                <a:pt x="108" y="9247"/>
                                <a:pt x="81" y="9449"/>
                              </a:cubicBezTo>
                              <a:lnTo>
                                <a:pt x="9172" y="113"/>
                              </a:lnTo>
                              <a:cubicBezTo>
                                <a:pt x="9163" y="117"/>
                                <a:pt x="9150" y="117"/>
                                <a:pt x="9136" y="122"/>
                              </a:cubicBezTo>
                              <a:close/>
                              <a:moveTo>
                                <a:pt x="11266" y="0"/>
                              </a:moveTo>
                              <a:lnTo>
                                <a:pt x="0" y="11021"/>
                              </a:lnTo>
                              <a:cubicBezTo>
                                <a:pt x="5" y="11187"/>
                                <a:pt x="9" y="11354"/>
                                <a:pt x="23" y="11520"/>
                              </a:cubicBezTo>
                              <a:lnTo>
                                <a:pt x="11293" y="0"/>
                              </a:lnTo>
                              <a:cubicBezTo>
                                <a:pt x="11280" y="0"/>
                                <a:pt x="11275" y="0"/>
                                <a:pt x="11266" y="0"/>
                              </a:cubicBezTo>
                              <a:close/>
                              <a:moveTo>
                                <a:pt x="6191" y="1031"/>
                              </a:moveTo>
                              <a:lnTo>
                                <a:pt x="1193" y="5861"/>
                              </a:lnTo>
                              <a:cubicBezTo>
                                <a:pt x="1054" y="6132"/>
                                <a:pt x="923" y="6406"/>
                                <a:pt x="811" y="6690"/>
                              </a:cubicBezTo>
                              <a:lnTo>
                                <a:pt x="6362" y="950"/>
                              </a:lnTo>
                              <a:cubicBezTo>
                                <a:pt x="6304" y="977"/>
                                <a:pt x="6245" y="999"/>
                                <a:pt x="6191" y="1031"/>
                              </a:cubicBezTo>
                              <a:close/>
                              <a:moveTo>
                                <a:pt x="17196" y="2071"/>
                              </a:moveTo>
                              <a:lnTo>
                                <a:pt x="1990" y="17071"/>
                              </a:lnTo>
                              <a:cubicBezTo>
                                <a:pt x="2058" y="17161"/>
                                <a:pt x="2121" y="17256"/>
                                <a:pt x="2188" y="17346"/>
                              </a:cubicBezTo>
                              <a:lnTo>
                                <a:pt x="17237" y="2098"/>
                              </a:lnTo>
                              <a:cubicBezTo>
                                <a:pt x="17223" y="2089"/>
                                <a:pt x="17210" y="2080"/>
                                <a:pt x="17196" y="2071"/>
                              </a:cubicBezTo>
                              <a:close/>
                              <a:moveTo>
                                <a:pt x="21285" y="8045"/>
                              </a:moveTo>
                              <a:lnTo>
                                <a:pt x="8002" y="21267"/>
                              </a:lnTo>
                              <a:cubicBezTo>
                                <a:pt x="8033" y="21276"/>
                                <a:pt x="8069" y="21285"/>
                                <a:pt x="8101" y="21294"/>
                              </a:cubicBezTo>
                              <a:lnTo>
                                <a:pt x="21285" y="8049"/>
                              </a:lnTo>
                              <a:cubicBezTo>
                                <a:pt x="21285" y="8049"/>
                                <a:pt x="21285" y="8045"/>
                                <a:pt x="21285" y="8045"/>
                              </a:cubicBezTo>
                              <a:close/>
                              <a:moveTo>
                                <a:pt x="21591" y="9742"/>
                              </a:moveTo>
                              <a:lnTo>
                                <a:pt x="9690" y="21577"/>
                              </a:lnTo>
                              <a:cubicBezTo>
                                <a:pt x="9731" y="21582"/>
                                <a:pt x="9771" y="21582"/>
                                <a:pt x="9812" y="21586"/>
                              </a:cubicBezTo>
                              <a:lnTo>
                                <a:pt x="21591" y="9747"/>
                              </a:lnTo>
                              <a:cubicBezTo>
                                <a:pt x="21591" y="9747"/>
                                <a:pt x="21591" y="9747"/>
                                <a:pt x="21591" y="9742"/>
                              </a:cubicBezTo>
                              <a:close/>
                              <a:moveTo>
                                <a:pt x="18286" y="2980"/>
                              </a:moveTo>
                              <a:lnTo>
                                <a:pt x="2895" y="18183"/>
                              </a:lnTo>
                              <a:cubicBezTo>
                                <a:pt x="2967" y="18264"/>
                                <a:pt x="3044" y="18341"/>
                                <a:pt x="3120" y="18417"/>
                              </a:cubicBezTo>
                              <a:lnTo>
                                <a:pt x="18331" y="3021"/>
                              </a:lnTo>
                              <a:cubicBezTo>
                                <a:pt x="18313" y="3007"/>
                                <a:pt x="18299" y="2994"/>
                                <a:pt x="18286" y="2980"/>
                              </a:cubicBezTo>
                              <a:close/>
                              <a:moveTo>
                                <a:pt x="11676" y="21600"/>
                              </a:moveTo>
                              <a:cubicBezTo>
                                <a:pt x="11721" y="21595"/>
                                <a:pt x="11770" y="21595"/>
                                <a:pt x="11815" y="21591"/>
                              </a:cubicBezTo>
                              <a:lnTo>
                                <a:pt x="21600" y="11745"/>
                              </a:lnTo>
                              <a:cubicBezTo>
                                <a:pt x="21600" y="11741"/>
                                <a:pt x="21600" y="11741"/>
                                <a:pt x="21600" y="11736"/>
                              </a:cubicBezTo>
                              <a:lnTo>
                                <a:pt x="11676" y="21600"/>
                              </a:lnTo>
                              <a:close/>
                              <a:moveTo>
                                <a:pt x="14368" y="21037"/>
                              </a:moveTo>
                              <a:lnTo>
                                <a:pt x="21073" y="14284"/>
                              </a:lnTo>
                              <a:cubicBezTo>
                                <a:pt x="21078" y="14275"/>
                                <a:pt x="21078" y="14266"/>
                                <a:pt x="21082" y="14262"/>
                              </a:cubicBezTo>
                              <a:lnTo>
                                <a:pt x="14188" y="21100"/>
                              </a:lnTo>
                              <a:cubicBezTo>
                                <a:pt x="14247" y="21078"/>
                                <a:pt x="14305" y="21060"/>
                                <a:pt x="14368" y="21037"/>
                              </a:cubicBezTo>
                              <a:close/>
                              <a:moveTo>
                                <a:pt x="19263" y="4043"/>
                              </a:moveTo>
                              <a:lnTo>
                                <a:pt x="4021" y="19232"/>
                              </a:lnTo>
                              <a:cubicBezTo>
                                <a:pt x="4044" y="19250"/>
                                <a:pt x="4066" y="19268"/>
                                <a:pt x="4089" y="19282"/>
                              </a:cubicBezTo>
                              <a:lnTo>
                                <a:pt x="19272" y="4052"/>
                              </a:lnTo>
                              <a:cubicBezTo>
                                <a:pt x="19268" y="4052"/>
                                <a:pt x="19263" y="4047"/>
                                <a:pt x="19263" y="4043"/>
                              </a:cubicBezTo>
                              <a:close/>
                              <a:moveTo>
                                <a:pt x="20771" y="6550"/>
                              </a:moveTo>
                              <a:lnTo>
                                <a:pt x="6516" y="20745"/>
                              </a:lnTo>
                              <a:cubicBezTo>
                                <a:pt x="6543" y="20758"/>
                                <a:pt x="6574" y="20772"/>
                                <a:pt x="6601" y="20785"/>
                              </a:cubicBezTo>
                              <a:lnTo>
                                <a:pt x="20776" y="6559"/>
                              </a:lnTo>
                              <a:cubicBezTo>
                                <a:pt x="20771" y="6555"/>
                                <a:pt x="20771" y="6555"/>
                                <a:pt x="20771" y="6550"/>
                              </a:cubicBezTo>
                              <a:close/>
                              <a:moveTo>
                                <a:pt x="20092" y="5222"/>
                              </a:moveTo>
                              <a:lnTo>
                                <a:pt x="5196" y="20065"/>
                              </a:lnTo>
                              <a:cubicBezTo>
                                <a:pt x="5223" y="20078"/>
                                <a:pt x="5246" y="20096"/>
                                <a:pt x="5273" y="20110"/>
                              </a:cubicBezTo>
                              <a:lnTo>
                                <a:pt x="20096" y="5236"/>
                              </a:lnTo>
                              <a:cubicBezTo>
                                <a:pt x="20092" y="5231"/>
                                <a:pt x="20092" y="5227"/>
                                <a:pt x="20092" y="5222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2"/>
                            </a:gs>
                            <a:gs pos="100000">
                              <a:schemeClr val="accent3"/>
                            </a:gs>
                          </a:gsLst>
                          <a:lin ang="0" scaled="1"/>
                          <a:tileRect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A283" id="Shape" o:spid="_x0000_s1026" alt="&quot;&quot;" style="position:absolute;margin-left:0;margin-top:80.8pt;width:513.5pt;height:532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<v:fill color2="#fdc082 [3206]" rotate="t" angle="90" focus="100%" type="gradient"/>
                <v:stroke miterlimit="4" joinstyle="miter"/>
                <v:path arrowok="t" o:extrusionok="f" o:connecttype="custom" o:connectlocs="3260725,3381375;3260725,3381375;3260725,3381375;3260725,3381375" o:connectangles="0,90,180,270"/>
                <w10:wrap type="topAndBottom" anchorx="margin"/>
              </v:shape>
            </w:pict>
          </mc:Fallback>
        </mc:AlternateContent>
      </w:r>
      <w:r w:rsidR="00407A80" w:rsidRPr="00943D35">
        <w:rPr>
          <w:rFonts w:asciiTheme="majorHAnsi" w:hAnsiTheme="majorHAnsi"/>
          <w:color w:val="3B4455" w:themeColor="accent1"/>
          <w:sz w:val="80"/>
          <w:szCs w:val="80"/>
        </w:rPr>
        <w:t>User Guide</w:t>
      </w:r>
    </w:p>
    <w:p w14:paraId="160890D5" w14:textId="4303306C" w:rsidR="002847DA" w:rsidRPr="00943D35" w:rsidRDefault="002847DA" w:rsidP="00943D35">
      <w:pPr>
        <w:rPr>
          <w:rFonts w:asciiTheme="majorHAnsi" w:hAnsiTheme="majorHAnsi"/>
          <w:color w:val="FF1571" w:themeColor="accent2"/>
          <w:sz w:val="36"/>
          <w:szCs w:val="36"/>
        </w:rPr>
      </w:pPr>
      <w:r w:rsidRPr="00943D35">
        <w:rPr>
          <w:rFonts w:asciiTheme="majorHAnsi" w:hAnsiTheme="majorHAnsi"/>
          <w:color w:val="FF1571" w:themeColor="accent2"/>
          <w:sz w:val="36"/>
          <w:szCs w:val="36"/>
        </w:rPr>
        <w:t>HSC Software Design &amp; Development 2022</w:t>
      </w:r>
    </w:p>
    <w:p w14:paraId="3FF6E6AF" w14:textId="0E4CA790" w:rsidR="00943D35" w:rsidRPr="00943D35" w:rsidRDefault="002847DA" w:rsidP="00943D35">
      <w:pPr>
        <w:rPr>
          <w:rFonts w:asciiTheme="majorHAnsi" w:hAnsiTheme="majorHAnsi"/>
          <w:color w:val="FF1571" w:themeColor="accent2"/>
          <w:sz w:val="36"/>
          <w:szCs w:val="36"/>
        </w:rPr>
      </w:pPr>
      <w:r w:rsidRPr="00943D35">
        <w:rPr>
          <w:rFonts w:asciiTheme="majorHAnsi" w:hAnsiTheme="majorHAnsi"/>
          <w:color w:val="FF1571" w:themeColor="accent2"/>
          <w:sz w:val="36"/>
          <w:szCs w:val="36"/>
        </w:rPr>
        <w:t>Major Project Stage 3 – Implementation</w:t>
      </w:r>
      <w:r w:rsidR="00943D35" w:rsidRPr="00943D35">
        <w:rPr>
          <w:rFonts w:asciiTheme="majorHAnsi" w:hAnsiTheme="majorHAnsi"/>
          <w:color w:val="FF1571" w:themeColor="accent2"/>
          <w:sz w:val="36"/>
          <w:szCs w:val="36"/>
        </w:rPr>
        <w:br/>
        <w:t>36238194 IS1201</w:t>
      </w:r>
    </w:p>
    <w:p w14:paraId="28ADB0FC" w14:textId="77777777" w:rsidR="002847DA" w:rsidRDefault="002847DA">
      <w:r>
        <w:br w:type="page"/>
      </w:r>
    </w:p>
    <w:p w14:paraId="26BF49A6" w14:textId="48C70225" w:rsidR="00407A80" w:rsidRDefault="00407A80" w:rsidP="00407A80">
      <w:pPr>
        <w:pStyle w:val="Heading1"/>
      </w:pPr>
      <w:r>
        <w:lastRenderedPageBreak/>
        <w:t>About</w:t>
      </w:r>
    </w:p>
    <w:p w14:paraId="15AA2581" w14:textId="3CB44479" w:rsidR="00440DF6" w:rsidRPr="00440DF6" w:rsidRDefault="00440DF6" w:rsidP="00440DF6">
      <w:r>
        <w:t>The Maze Game is a very simple game based around pathfinding and speed. The goal is to navigate from the starting cell through the maze to the finish cell. There is a single correct path between the start/finish cells, and the goal of the game is to make it through the maze as fast as possible.</w:t>
      </w:r>
    </w:p>
    <w:p w14:paraId="2CDFE6F8" w14:textId="77777777" w:rsidR="00407A80" w:rsidRDefault="00407A80" w:rsidP="002847DA"/>
    <w:p w14:paraId="3259B254" w14:textId="77777777" w:rsidR="00407A80" w:rsidRDefault="00407A80" w:rsidP="00407A80">
      <w:pPr>
        <w:pStyle w:val="Heading1"/>
      </w:pPr>
      <w:r>
        <w:t>System Requirements</w:t>
      </w:r>
    </w:p>
    <w:p w14:paraId="460BC68B" w14:textId="77777777" w:rsidR="00407A80" w:rsidRDefault="00407A80" w:rsidP="002847DA"/>
    <w:p w14:paraId="27DABD21" w14:textId="779DFCAC" w:rsidR="00407A80" w:rsidRDefault="00440DF6" w:rsidP="00407A80">
      <w:pPr>
        <w:pStyle w:val="Heading2"/>
      </w:pPr>
      <w:r>
        <w:t xml:space="preserve">Minimum </w:t>
      </w:r>
      <w:r w:rsidR="00407A80">
        <w:t>Hardware Requirements</w:t>
      </w:r>
    </w:p>
    <w:p w14:paraId="0BD6267D" w14:textId="64171A0C" w:rsidR="00440DF6" w:rsidRDefault="00440DF6" w:rsidP="00440DF6">
      <w:pPr>
        <w:pStyle w:val="ListParagraph"/>
        <w:numPr>
          <w:ilvl w:val="0"/>
          <w:numId w:val="1"/>
        </w:numPr>
      </w:pPr>
      <w:r>
        <w:t>CPU: 2 Cores, 4 Threads, 1.5GHZ</w:t>
      </w:r>
    </w:p>
    <w:p w14:paraId="654F1BB8" w14:textId="6A9E0B5C" w:rsidR="00440DF6" w:rsidRDefault="00440DF6" w:rsidP="00440DF6">
      <w:pPr>
        <w:pStyle w:val="ListParagraph"/>
        <w:numPr>
          <w:ilvl w:val="0"/>
          <w:numId w:val="1"/>
        </w:numPr>
      </w:pPr>
      <w:r>
        <w:t>RAM: 1GB</w:t>
      </w:r>
    </w:p>
    <w:p w14:paraId="4C26B092" w14:textId="56EA40B9" w:rsidR="00A76781" w:rsidRDefault="00A76781" w:rsidP="00440DF6">
      <w:pPr>
        <w:pStyle w:val="ListParagraph"/>
        <w:numPr>
          <w:ilvl w:val="0"/>
          <w:numId w:val="1"/>
        </w:numPr>
      </w:pPr>
      <w:r>
        <w:t>Storage: 1GB</w:t>
      </w:r>
    </w:p>
    <w:p w14:paraId="44184B8E" w14:textId="5D48E058" w:rsidR="00440DF6" w:rsidRDefault="00440DF6" w:rsidP="00440DF6">
      <w:pPr>
        <w:pStyle w:val="ListParagraph"/>
        <w:numPr>
          <w:ilvl w:val="0"/>
          <w:numId w:val="1"/>
        </w:numPr>
      </w:pPr>
      <w:r>
        <w:t xml:space="preserve">Graphics: 500MB Integrated Graphics </w:t>
      </w:r>
      <w:r w:rsidR="00A76781">
        <w:t>System supporting DirectX 10</w:t>
      </w:r>
    </w:p>
    <w:p w14:paraId="284D9597" w14:textId="42E3A9C4" w:rsidR="00A76781" w:rsidRDefault="00A76781" w:rsidP="00A76781">
      <w:pPr>
        <w:pStyle w:val="ListParagraph"/>
        <w:numPr>
          <w:ilvl w:val="0"/>
          <w:numId w:val="1"/>
        </w:numPr>
      </w:pPr>
      <w:r>
        <w:t>Monitor: 1920x1080px resolution, 100% display scaling</w:t>
      </w:r>
    </w:p>
    <w:p w14:paraId="6F98291B" w14:textId="04A9C77F" w:rsidR="00A76781" w:rsidRDefault="00A76781" w:rsidP="00407A80">
      <w:pPr>
        <w:pStyle w:val="Heading2"/>
      </w:pPr>
      <w:r>
        <w:t>Recommended Hardware Specifications</w:t>
      </w:r>
    </w:p>
    <w:p w14:paraId="0056F65B" w14:textId="69E3D6BF" w:rsidR="00A76781" w:rsidRDefault="00A76781" w:rsidP="00A76781">
      <w:pPr>
        <w:pStyle w:val="ListParagraph"/>
        <w:numPr>
          <w:ilvl w:val="0"/>
          <w:numId w:val="3"/>
        </w:numPr>
      </w:pPr>
      <w:r>
        <w:t>CPU: 4 Cores, 12 Threads, 2.8GHz</w:t>
      </w:r>
    </w:p>
    <w:p w14:paraId="64B240D1" w14:textId="79E26804" w:rsidR="00A76781" w:rsidRDefault="00A76781" w:rsidP="00A76781">
      <w:pPr>
        <w:pStyle w:val="ListParagraph"/>
        <w:numPr>
          <w:ilvl w:val="0"/>
          <w:numId w:val="3"/>
        </w:numPr>
      </w:pPr>
      <w:r>
        <w:t>RAM: 4GB</w:t>
      </w:r>
    </w:p>
    <w:p w14:paraId="7DBD4EEC" w14:textId="34AAB122" w:rsidR="00A76781" w:rsidRDefault="00A76781" w:rsidP="00A76781">
      <w:pPr>
        <w:pStyle w:val="ListParagraph"/>
        <w:numPr>
          <w:ilvl w:val="0"/>
          <w:numId w:val="3"/>
        </w:numPr>
      </w:pPr>
      <w:r>
        <w:t>Storage: 10GB</w:t>
      </w:r>
    </w:p>
    <w:p w14:paraId="135A41AB" w14:textId="09AE722D" w:rsidR="00A76781" w:rsidRDefault="00A76781" w:rsidP="00A76781">
      <w:pPr>
        <w:pStyle w:val="ListParagraph"/>
        <w:numPr>
          <w:ilvl w:val="0"/>
          <w:numId w:val="3"/>
        </w:numPr>
      </w:pPr>
      <w:r>
        <w:t>Graphics: 2GB Discrete GPU supporting DirectX 10</w:t>
      </w:r>
    </w:p>
    <w:p w14:paraId="045ED53C" w14:textId="69B869FE" w:rsidR="00A76781" w:rsidRPr="00A76781" w:rsidRDefault="00A76781" w:rsidP="00A76781">
      <w:pPr>
        <w:pStyle w:val="ListParagraph"/>
        <w:numPr>
          <w:ilvl w:val="0"/>
          <w:numId w:val="3"/>
        </w:numPr>
      </w:pPr>
      <w:r>
        <w:t>Monitor: 1920x1080px resolution, 100% display scaling</w:t>
      </w:r>
    </w:p>
    <w:p w14:paraId="0FB39A56" w14:textId="62C727B0" w:rsidR="00407A80" w:rsidRDefault="00407A80" w:rsidP="00407A80">
      <w:pPr>
        <w:pStyle w:val="Heading2"/>
      </w:pPr>
      <w:r>
        <w:t>Software Requirements</w:t>
      </w:r>
    </w:p>
    <w:p w14:paraId="750628B8" w14:textId="790390B3" w:rsidR="00A76781" w:rsidRDefault="00A76781" w:rsidP="00A76781">
      <w:pPr>
        <w:pStyle w:val="ListParagraph"/>
        <w:numPr>
          <w:ilvl w:val="0"/>
          <w:numId w:val="2"/>
        </w:numPr>
      </w:pPr>
      <w:r>
        <w:t xml:space="preserve">Windows 10, latest stable </w:t>
      </w:r>
      <w:r w:rsidR="00C71C98">
        <w:t>release</w:t>
      </w:r>
    </w:p>
    <w:p w14:paraId="07A6841F" w14:textId="0D5262B5" w:rsidR="00A76781" w:rsidRDefault="00A76781" w:rsidP="00A76781">
      <w:pPr>
        <w:pStyle w:val="ListParagraph"/>
        <w:numPr>
          <w:ilvl w:val="0"/>
          <w:numId w:val="2"/>
        </w:numPr>
      </w:pPr>
      <w:r>
        <w:t xml:space="preserve">Visual Studio 2022 Community Edition, latest stable </w:t>
      </w:r>
      <w:r w:rsidR="00C71C98">
        <w:t>release</w:t>
      </w:r>
    </w:p>
    <w:p w14:paraId="5BA1B129" w14:textId="639CC179" w:rsidR="00C71C98" w:rsidRDefault="00C71C98" w:rsidP="00A76781">
      <w:pPr>
        <w:pStyle w:val="ListParagraph"/>
        <w:numPr>
          <w:ilvl w:val="0"/>
          <w:numId w:val="2"/>
        </w:numPr>
      </w:pPr>
      <w:r>
        <w:t>.NET Framework 5, latest stable release</w:t>
      </w:r>
    </w:p>
    <w:p w14:paraId="4A1A4F02" w14:textId="77777777" w:rsidR="00A76781" w:rsidRDefault="00A76781">
      <w:r>
        <w:br w:type="page"/>
      </w:r>
    </w:p>
    <w:p w14:paraId="25A7AC49" w14:textId="78348E56" w:rsidR="002847DA" w:rsidRDefault="002847DA" w:rsidP="00407A80">
      <w:pPr>
        <w:pStyle w:val="Heading1"/>
      </w:pPr>
      <w:r>
        <w:lastRenderedPageBreak/>
        <w:t>Installation Guide</w:t>
      </w:r>
    </w:p>
    <w:p w14:paraId="236391D0" w14:textId="3DDDA7C3" w:rsidR="002847DA" w:rsidRDefault="002847DA" w:rsidP="002847DA"/>
    <w:p w14:paraId="09BA880E" w14:textId="27C95F4A" w:rsidR="002847DA" w:rsidRDefault="002847DA" w:rsidP="00407A80">
      <w:pPr>
        <w:pStyle w:val="Heading2"/>
      </w:pPr>
      <w:r>
        <w:t>Extracting Compressed Archive (ZIP) File</w:t>
      </w:r>
    </w:p>
    <w:p w14:paraId="735971D9" w14:textId="5652E7FA" w:rsidR="00A76781" w:rsidRDefault="00A76781" w:rsidP="00A76781">
      <w:pPr>
        <w:pStyle w:val="ListParagraph"/>
        <w:numPr>
          <w:ilvl w:val="0"/>
          <w:numId w:val="4"/>
        </w:numPr>
      </w:pPr>
      <w:r>
        <w:t xml:space="preserve">Download the ZIP file named </w:t>
      </w:r>
      <w:r>
        <w:rPr>
          <w:i/>
          <w:iCs/>
        </w:rPr>
        <w:t>Bashford Jack Stage 3.zip</w:t>
      </w:r>
      <w:r>
        <w:t xml:space="preserve"> from the developer’s website.</w:t>
      </w:r>
    </w:p>
    <w:p w14:paraId="7F27B60F" w14:textId="375E8DDD" w:rsidR="00C71C98" w:rsidRDefault="00C71C98" w:rsidP="009B33C2">
      <w:pPr>
        <w:pStyle w:val="ListParagraph"/>
        <w:numPr>
          <w:ilvl w:val="0"/>
          <w:numId w:val="4"/>
        </w:numPr>
      </w:pPr>
      <w:r w:rsidRPr="00C71C98">
        <w:drawing>
          <wp:anchor distT="0" distB="0" distL="114300" distR="114300" simplePos="0" relativeHeight="251659264" behindDoc="0" locked="0" layoutInCell="1" allowOverlap="1" wp14:anchorId="3F07E980" wp14:editId="08724D70">
            <wp:simplePos x="0" y="0"/>
            <wp:positionH relativeFrom="margin">
              <wp:align>center</wp:align>
            </wp:positionH>
            <wp:positionV relativeFrom="paragraph">
              <wp:posOffset>529614</wp:posOffset>
            </wp:positionV>
            <wp:extent cx="5568950" cy="26327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781">
        <w:t xml:space="preserve">Locate the ZIP file using the File Explorer program (it is likely in the Downloads folder), and then right-click </w:t>
      </w:r>
      <w:r w:rsidR="009B33C2">
        <w:t>and select</w:t>
      </w:r>
      <w:r w:rsidR="00A76781">
        <w:t xml:space="preserve"> </w:t>
      </w:r>
      <w:r w:rsidR="009B33C2">
        <w:t>‘</w:t>
      </w:r>
      <w:r w:rsidR="00A76781">
        <w:t>Extract All...</w:t>
      </w:r>
      <w:r w:rsidR="009B33C2">
        <w:t>’</w:t>
      </w:r>
      <w:r>
        <w:br/>
      </w:r>
      <w:r w:rsidRPr="00C71C98">
        <w:rPr>
          <w:i/>
          <w:iCs/>
        </w:rPr>
        <w:t>Figure 1: Extract All files from the compressed archive</w:t>
      </w:r>
    </w:p>
    <w:p w14:paraId="02AE9FB4" w14:textId="299E2DB5" w:rsidR="00C71C98" w:rsidRPr="00A76781" w:rsidRDefault="00C71C98" w:rsidP="00C71C98">
      <w:pPr>
        <w:pStyle w:val="ListParagraph"/>
        <w:numPr>
          <w:ilvl w:val="0"/>
          <w:numId w:val="4"/>
        </w:numPr>
      </w:pPr>
      <w:r>
        <w:t>In the popup window that opens</w:t>
      </w:r>
      <w:r w:rsidR="009B33C2">
        <w:t>, select the box labelled ‘Show extracted files when complete’ and click ‘Extract’</w:t>
      </w:r>
      <w:r>
        <w:br/>
      </w:r>
    </w:p>
    <w:p w14:paraId="5AAB416E" w14:textId="62DF8C26" w:rsidR="002847DA" w:rsidRDefault="002847DA" w:rsidP="00407A80">
      <w:pPr>
        <w:pStyle w:val="Heading2"/>
      </w:pPr>
      <w:r>
        <w:t xml:space="preserve">Running the program without Visual Basic </w:t>
      </w:r>
    </w:p>
    <w:p w14:paraId="0270D645" w14:textId="55801D8F" w:rsidR="002847DA" w:rsidRDefault="002847DA" w:rsidP="00407A80">
      <w:pPr>
        <w:pStyle w:val="Heading2"/>
      </w:pPr>
      <w:r>
        <w:t>Running the program with Visual Basic</w:t>
      </w:r>
    </w:p>
    <w:p w14:paraId="2EFACD0B" w14:textId="6698ED85" w:rsidR="00133927" w:rsidRDefault="00133927" w:rsidP="002847DA"/>
    <w:p w14:paraId="13DCEEF2" w14:textId="222B96E6" w:rsidR="00133927" w:rsidRDefault="00407A80" w:rsidP="00407A80">
      <w:pPr>
        <w:pStyle w:val="Heading1"/>
      </w:pPr>
      <w:r>
        <w:t>How to Play</w:t>
      </w:r>
    </w:p>
    <w:p w14:paraId="0F70CABF" w14:textId="751EAD24" w:rsidR="00407A80" w:rsidRDefault="00407A80" w:rsidP="002847DA"/>
    <w:p w14:paraId="4E5ABA01" w14:textId="083ED9B0" w:rsidR="00943D35" w:rsidRDefault="00943D35" w:rsidP="00943D35">
      <w:pPr>
        <w:pStyle w:val="Heading2"/>
      </w:pPr>
      <w:r>
        <w:lastRenderedPageBreak/>
        <w:t>Main Screen</w:t>
      </w:r>
    </w:p>
    <w:p w14:paraId="050168C3" w14:textId="2A7A9307" w:rsidR="00943D35" w:rsidRDefault="00943D35" w:rsidP="00943D35">
      <w:pPr>
        <w:pStyle w:val="Heading2"/>
      </w:pPr>
      <w:r>
        <w:t>Instructions Screen</w:t>
      </w:r>
    </w:p>
    <w:p w14:paraId="3B674CB5" w14:textId="7CD264BB" w:rsidR="00943D35" w:rsidRDefault="00943D35" w:rsidP="00943D35">
      <w:pPr>
        <w:pStyle w:val="Heading2"/>
      </w:pPr>
      <w:r>
        <w:t>Help Screen</w:t>
      </w:r>
    </w:p>
    <w:p w14:paraId="2E6F6753" w14:textId="37241742" w:rsidR="00943D35" w:rsidRDefault="00943D35" w:rsidP="00943D35">
      <w:pPr>
        <w:pStyle w:val="Heading2"/>
      </w:pPr>
      <w:proofErr w:type="spellStart"/>
      <w:r>
        <w:t>Highscores</w:t>
      </w:r>
      <w:proofErr w:type="spellEnd"/>
      <w:r>
        <w:t xml:space="preserve"> Screen</w:t>
      </w:r>
    </w:p>
    <w:p w14:paraId="7E9D039B" w14:textId="538DDB46" w:rsidR="00943D35" w:rsidRDefault="00943D35" w:rsidP="00943D35">
      <w:pPr>
        <w:pStyle w:val="Heading2"/>
      </w:pPr>
      <w:r>
        <w:t>Game Screen</w:t>
      </w:r>
    </w:p>
    <w:p w14:paraId="0421E646" w14:textId="1DC71414" w:rsidR="00943D35" w:rsidRDefault="00943D35" w:rsidP="00943D35">
      <w:pPr>
        <w:pStyle w:val="Heading2"/>
      </w:pPr>
      <w:r>
        <w:t>Game Over Screen</w:t>
      </w:r>
    </w:p>
    <w:p w14:paraId="795A171B" w14:textId="2CF97131" w:rsidR="00943D35" w:rsidRDefault="00943D35" w:rsidP="00943D35">
      <w:pPr>
        <w:pStyle w:val="Heading1"/>
      </w:pPr>
      <w:r>
        <w:t>Troubleshooting Guide</w:t>
      </w:r>
    </w:p>
    <w:p w14:paraId="1EA86921" w14:textId="5C34592B" w:rsidR="00943D35" w:rsidRPr="00943D35" w:rsidRDefault="00943D35" w:rsidP="00943D35">
      <w:pPr>
        <w:pStyle w:val="Heading2"/>
      </w:pPr>
      <w:r>
        <w:t>Technical Support</w:t>
      </w:r>
    </w:p>
    <w:sectPr w:rsidR="00943D35" w:rsidRPr="00943D35" w:rsidSect="002847DA">
      <w:headerReference w:type="default" r:id="rId11"/>
      <w:footerReference w:type="even" r:id="rId12"/>
      <w:footerReference w:type="defaul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9892" w14:textId="77777777" w:rsidR="004F039E" w:rsidRDefault="004F039E" w:rsidP="001205A1">
      <w:r>
        <w:separator/>
      </w:r>
    </w:p>
  </w:endnote>
  <w:endnote w:type="continuationSeparator" w:id="0">
    <w:p w14:paraId="710D9A40" w14:textId="77777777" w:rsidR="004F039E" w:rsidRDefault="004F039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F4196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83FFB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F602B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55969832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58C1" w14:textId="77777777" w:rsidR="004F039E" w:rsidRDefault="004F039E" w:rsidP="001205A1">
      <w:r>
        <w:separator/>
      </w:r>
    </w:p>
  </w:footnote>
  <w:footnote w:type="continuationSeparator" w:id="0">
    <w:p w14:paraId="020E7B78" w14:textId="77777777" w:rsidR="004F039E" w:rsidRDefault="004F039E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D65E" w14:textId="77777777" w:rsidR="00637B83" w:rsidRPr="00637B83" w:rsidRDefault="004F039E" w:rsidP="00637B83">
    <w:pPr>
      <w:pStyle w:val="Header"/>
    </w:pPr>
    <w:sdt>
      <w:sdtPr>
        <w:id w:val="1096061309"/>
        <w:temporary/>
        <w:showingPlcHdr/>
        <w15:appearance w15:val="hidden"/>
      </w:sdtPr>
      <w:sdtEndPr/>
      <w:sdtContent>
        <w:r w:rsidR="00BE3A0C" w:rsidRPr="00637B83">
          <w:t>REPORT TITLE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07D"/>
    <w:multiLevelType w:val="hybridMultilevel"/>
    <w:tmpl w:val="B1825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7A50"/>
    <w:multiLevelType w:val="hybridMultilevel"/>
    <w:tmpl w:val="3A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61B9"/>
    <w:multiLevelType w:val="hybridMultilevel"/>
    <w:tmpl w:val="96D60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020A6"/>
    <w:multiLevelType w:val="hybridMultilevel"/>
    <w:tmpl w:val="68BC7C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7DA"/>
    <w:rsid w:val="00036DC3"/>
    <w:rsid w:val="000C4ED1"/>
    <w:rsid w:val="000F0731"/>
    <w:rsid w:val="001205A1"/>
    <w:rsid w:val="00133927"/>
    <w:rsid w:val="001D78B9"/>
    <w:rsid w:val="00216DB3"/>
    <w:rsid w:val="002847DA"/>
    <w:rsid w:val="002B6593"/>
    <w:rsid w:val="0031055C"/>
    <w:rsid w:val="003840BC"/>
    <w:rsid w:val="003B19C2"/>
    <w:rsid w:val="00407A80"/>
    <w:rsid w:val="00440DF6"/>
    <w:rsid w:val="004F039E"/>
    <w:rsid w:val="005A2DF7"/>
    <w:rsid w:val="005D557C"/>
    <w:rsid w:val="005F4A20"/>
    <w:rsid w:val="00637B83"/>
    <w:rsid w:val="006C60E6"/>
    <w:rsid w:val="006C7CCF"/>
    <w:rsid w:val="006D2C4C"/>
    <w:rsid w:val="00875863"/>
    <w:rsid w:val="00943D35"/>
    <w:rsid w:val="0094671A"/>
    <w:rsid w:val="00971E71"/>
    <w:rsid w:val="009B33C2"/>
    <w:rsid w:val="00A15CF7"/>
    <w:rsid w:val="00A65B25"/>
    <w:rsid w:val="00A76781"/>
    <w:rsid w:val="00A81248"/>
    <w:rsid w:val="00B94FE8"/>
    <w:rsid w:val="00BE3A0C"/>
    <w:rsid w:val="00BF3831"/>
    <w:rsid w:val="00C71C98"/>
    <w:rsid w:val="00E61F1F"/>
    <w:rsid w:val="00E638E6"/>
    <w:rsid w:val="00E752EB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02B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440DF6"/>
    <w:rPr>
      <w:sz w:val="32"/>
    </w:rPr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07A8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212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80"/>
    <w:rPr>
      <w:rFonts w:asciiTheme="majorHAnsi" w:eastAsiaTheme="majorEastAsia" w:hAnsiTheme="majorHAnsi" w:cstheme="majorBidi"/>
      <w:color w:val="1D212A" w:themeColor="accent1" w:themeShade="7F"/>
    </w:rPr>
  </w:style>
  <w:style w:type="paragraph" w:styleId="ListParagraph">
    <w:name w:val="List Paragraph"/>
    <w:basedOn w:val="Normal"/>
    <w:uiPriority w:val="34"/>
    <w:semiHidden/>
    <w:qFormat/>
    <w:rsid w:val="0044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%20Bashford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2022-05-23T08:47:00Z</dcterms:created>
  <dcterms:modified xsi:type="dcterms:W3CDTF">2022-05-24T01:42:00Z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